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9662D" w14:textId="77777777" w:rsidR="004C69D8" w:rsidRDefault="004C69D8" w:rsidP="00974633">
      <w:pPr>
        <w:pStyle w:val="ContactInfo"/>
        <w:rPr>
          <w:rFonts w:ascii="Arial" w:hAnsi="Arial" w:cs="Arial"/>
          <w:color w:val="000000"/>
          <w:sz w:val="24"/>
          <w:szCs w:val="24"/>
        </w:rPr>
      </w:pPr>
    </w:p>
    <w:p w14:paraId="18036E23" w14:textId="2D043B09" w:rsidR="00EC5B43" w:rsidRDefault="00BB7158" w:rsidP="008512DA">
      <w:pPr>
        <w:pStyle w:val="ContactInfo"/>
        <w:ind w:left="0"/>
        <w:rPr>
          <w:rFonts w:ascii="Roboto" w:eastAsia="Times New Roman" w:hAnsi="Roboto" w:cs="Times New Roman"/>
          <w:b/>
          <w:color w:val="666666"/>
          <w:sz w:val="32"/>
          <w:szCs w:val="32"/>
          <w:lang w:val="en-IN" w:eastAsia="en-IN"/>
        </w:rPr>
      </w:pPr>
      <w:r>
        <w:rPr>
          <w:rFonts w:ascii="Roboto" w:eastAsia="Times New Roman" w:hAnsi="Roboto" w:cs="Times New Roman"/>
          <w:b/>
          <w:color w:val="666666"/>
          <w:sz w:val="32"/>
          <w:szCs w:val="32"/>
          <w:lang w:val="en-IN" w:eastAsia="en-IN"/>
        </w:rPr>
        <w:t>List</w:t>
      </w:r>
    </w:p>
    <w:p w14:paraId="0F781897" w14:textId="6BEE0C2C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1. Write a Python program to sum all the items in a list.</w:t>
      </w:r>
    </w:p>
    <w:p w14:paraId="6E83725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43C7562B" w14:textId="706B4FC6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2. Write a Python program to multipl</w:t>
      </w:r>
      <w:r w:rsidR="006B509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y</w:t>
      </w: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all the items in a list. </w:t>
      </w:r>
    </w:p>
    <w:p w14:paraId="5785E518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46B2AB33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3. Write a Python program to get the largest number from a list. </w:t>
      </w:r>
    </w:p>
    <w:p w14:paraId="7D96BBF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1AB71A14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4. Write a Python program to get the smallest number from a list. </w:t>
      </w:r>
    </w:p>
    <w:p w14:paraId="7D702F3A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0C4594E6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5. Write a Python program to count the number of strings where the string length is 2 or more and the first and last character are same from a given list of strings.  </w:t>
      </w:r>
    </w:p>
    <w:p w14:paraId="646DFF70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Sample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List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['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abc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', '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xyz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', 'aba', '1221']</w:t>
      </w:r>
    </w:p>
    <w:p w14:paraId="6AED5B41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Expected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Result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2</w:t>
      </w:r>
    </w:p>
    <w:p w14:paraId="2ED2B836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29D8EA0A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bookmarkStart w:id="0" w:name="_GoBack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6. Write a Python program to get a list, sorted in increasing order by the last element in each tuple from a given list of non-empty tuples.  </w:t>
      </w:r>
    </w:p>
    <w:p w14:paraId="01975BE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Sample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List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[(2, 5), (1, 2), (4, 4), (2, 3), (2, 1)]</w:t>
      </w:r>
    </w:p>
    <w:p w14:paraId="26AE41DB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Expected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Result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[(2, 1), (1, 2), (2, 3), (4, 4), (2, 5)]</w:t>
      </w:r>
    </w:p>
    <w:bookmarkEnd w:id="0"/>
    <w:p w14:paraId="06212F3A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FD1F3D8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7. Write a Python program to remove duplicates from a list. </w:t>
      </w:r>
    </w:p>
    <w:p w14:paraId="34848FB8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410D2AB3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8. Write a Python program to check a list is empty or not. </w:t>
      </w:r>
    </w:p>
    <w:p w14:paraId="312BE055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5CF2C063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9. Write a Python program to clone or copy a list. </w:t>
      </w:r>
    </w:p>
    <w:p w14:paraId="67CB8EAC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01ED691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10. Write a Python program to find the list of words that are longer than n from a given list of words. </w:t>
      </w:r>
    </w:p>
    <w:p w14:paraId="6A1A6E29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2B656C2C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11. Write a Python function that takes two lists and returns True if they have at least one common member. </w:t>
      </w:r>
    </w:p>
    <w:p w14:paraId="575B379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6171B9A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12. Write a Python program to print a specified list after removing the 0th, 4th and 5th elements. </w:t>
      </w:r>
    </w:p>
    <w:p w14:paraId="62ED5021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Sample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List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['Red', 'Green', 'White', 'Black', 'Pink', 'Yellow']</w:t>
      </w:r>
    </w:p>
    <w:p w14:paraId="4527EEDC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Expected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Output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['Green', 'White', 'Black']</w:t>
      </w:r>
    </w:p>
    <w:p w14:paraId="2074BA8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3925BA3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13. Write a Python program to generate a 3*4*6 3D array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whose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each element is *. </w:t>
      </w:r>
    </w:p>
    <w:p w14:paraId="7766C27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130E672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14. Write a Python program to print the numbers of a specified list after removing even numbers from it. </w:t>
      </w:r>
    </w:p>
    <w:p w14:paraId="2A993444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5276E566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364B6BF2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lastRenderedPageBreak/>
        <w:t xml:space="preserve">15. Write a Python program to shuffle and print a specified list. </w:t>
      </w:r>
    </w:p>
    <w:p w14:paraId="0679005A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43A05829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16. Write a Python program to generate and print a list of first and last 5 elements where the values are square of numbers between 1 and 30 (both included). </w:t>
      </w:r>
    </w:p>
    <w:p w14:paraId="7962FD2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029CA516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17. Write a Python program to generate and print a list except for the first 5 elements, where the values are square of numbers between 1 and 30 (both included). </w:t>
      </w:r>
    </w:p>
    <w:p w14:paraId="4E75DEB6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2D4F0203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18. Write a Python program to generate all permutations of a list in Python. </w:t>
      </w:r>
    </w:p>
    <w:p w14:paraId="4B0CE62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48BF185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19. Write a Python program to get the difference between the two lists. </w:t>
      </w:r>
    </w:p>
    <w:p w14:paraId="37BD65A4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6B8D118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20. Write a Python program access the index of a list. </w:t>
      </w:r>
    </w:p>
    <w:p w14:paraId="7DB5118C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266F357A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21. Write a Python program to convert a list of characters into a string. </w:t>
      </w:r>
    </w:p>
    <w:p w14:paraId="1363487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5DBE6BF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22. Write a Python program to find the index of an item in a specified list. </w:t>
      </w:r>
    </w:p>
    <w:p w14:paraId="6D41AB37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6DD9D357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23. Write a Python program to flatten a shallow list. </w:t>
      </w:r>
    </w:p>
    <w:p w14:paraId="588DB022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0D9A3921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24. Write a Python program to append a list to the second list. </w:t>
      </w:r>
    </w:p>
    <w:p w14:paraId="2275FEC8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23BBFD39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25. Write a Python program to select an item randomly from a list. </w:t>
      </w:r>
    </w:p>
    <w:p w14:paraId="383BFB63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027E459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26. Write a python program to check whether two lists are circularly identical. </w:t>
      </w:r>
    </w:p>
    <w:p w14:paraId="45700CF0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6CDEB4A0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27. Write a Python program to find the second smallest number in a list. </w:t>
      </w:r>
    </w:p>
    <w:p w14:paraId="36C45855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5E546971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28. Write a Python program to find the second largest number in a list. </w:t>
      </w:r>
    </w:p>
    <w:p w14:paraId="675E0CE8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1E30E7A0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29. Write a Python program to get unique values from a list. </w:t>
      </w:r>
    </w:p>
    <w:p w14:paraId="5532B4F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345CD45A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30. Write a Python program to get the frequency of the elements in a list. </w:t>
      </w:r>
    </w:p>
    <w:p w14:paraId="2A67B346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6755611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31. Write a Python program to count the number of elements in a list within a specified range. </w:t>
      </w:r>
    </w:p>
    <w:p w14:paraId="517B89D3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8B0E2A6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32. Write a Python program to check whether a list contains a 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sublist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. </w:t>
      </w:r>
    </w:p>
    <w:p w14:paraId="34F4000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5AB1B2B9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33. Write a Python program to generate all 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sublists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of a list. </w:t>
      </w:r>
    </w:p>
    <w:p w14:paraId="6E224908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49BE85F4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34. Write a Python program using Sieve of Eratosthenes method for computing primes 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upto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a specified number. </w:t>
      </w:r>
    </w:p>
    <w:p w14:paraId="2D25AD05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lastRenderedPageBreak/>
        <w:t xml:space="preserve">Note: In mathematics, the sieve of Eratosthenes, (Ancient Greek: 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κόσκινον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Ἐρ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ατοσθένους, 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kóskinon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Eratosthénous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) one of a number of prime number sieves, is a simple, ancient algorithm for finding all prime numbers up to any given limit.</w:t>
      </w:r>
    </w:p>
    <w:p w14:paraId="196B6851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003A85D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35. Write a Python program to create a list by concatenating a given list which range goes from 1 to n. </w:t>
      </w:r>
    </w:p>
    <w:p w14:paraId="602E7CE6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Sample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list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['p', 'q']</w:t>
      </w:r>
    </w:p>
    <w:p w14:paraId="727A68EE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n =5</w:t>
      </w:r>
    </w:p>
    <w:p w14:paraId="5D1877D5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Sample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Output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['p1', 'q1', 'p2', 'q2', 'p3', 'q3', 'p4', 'q4', 'p5', 'q5']</w:t>
      </w:r>
    </w:p>
    <w:p w14:paraId="0EBA0C82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1EEBE6EA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36. Write a Python program to get variable unique identification number or string. </w:t>
      </w:r>
    </w:p>
    <w:p w14:paraId="5B065DF2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574A2581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37. Write a Python program to find common items from two lists. </w:t>
      </w:r>
    </w:p>
    <w:p w14:paraId="528DA70B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182F5E7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38. Write a Python program to change the position of every n-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th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value with the (n+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1)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th</w:t>
      </w:r>
      <w:proofErr w:type="spellEnd"/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in a list. </w:t>
      </w:r>
    </w:p>
    <w:p w14:paraId="6C48ADFC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Sample list: [0,1,2,3,4,5]</w:t>
      </w:r>
    </w:p>
    <w:p w14:paraId="3B478ED0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Expected Output: [1, 0, 3, 2, 5, 4]</w:t>
      </w:r>
    </w:p>
    <w:p w14:paraId="433E9B8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2C1D6F87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39. Write a Python program to convert a list of multiple integers into a single integer. </w:t>
      </w:r>
    </w:p>
    <w:p w14:paraId="004C5D06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Sample list: [11, 33, 50]</w:t>
      </w:r>
    </w:p>
    <w:p w14:paraId="0C994D87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Expected Output: 113350</w:t>
      </w:r>
    </w:p>
    <w:p w14:paraId="703FFD2C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ACE9AEE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40. Write a Python program to split a list based on first character of word. </w:t>
      </w:r>
    </w:p>
    <w:p w14:paraId="631A9D7C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3D455CE4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41. Write a Python program to create multiple lists. </w:t>
      </w:r>
    </w:p>
    <w:p w14:paraId="290960E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73E6518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42. Write a Python program to find missing and additional values in two lists. </w:t>
      </w:r>
    </w:p>
    <w:p w14:paraId="2FB93C5C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Sample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data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Missing values in second list: 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b,a,c</w:t>
      </w:r>
      <w:proofErr w:type="spellEnd"/>
    </w:p>
    <w:p w14:paraId="704D6BF6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Additional values in second list: </w:t>
      </w:r>
      <w:proofErr w:type="spellStart"/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g,h</w:t>
      </w:r>
      <w:proofErr w:type="spellEnd"/>
      <w:proofErr w:type="gramEnd"/>
    </w:p>
    <w:p w14:paraId="6533B4B3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4DBDB6BA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43. Write a Python program to split a list into different variables. </w:t>
      </w:r>
    </w:p>
    <w:p w14:paraId="0217E8F2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2548FDBC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44. Write a Python program to generate groups of five consecutive numbers in a list. </w:t>
      </w:r>
    </w:p>
    <w:p w14:paraId="7C3ADF19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98DBF0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4DE7A1C0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45. Write a Python program to convert a pair of values into a sorted unique array. </w:t>
      </w:r>
    </w:p>
    <w:p w14:paraId="4A3533F7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617762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D1D8851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46. Write a Python program to select the odd items of a list. </w:t>
      </w:r>
    </w:p>
    <w:p w14:paraId="710381E2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2E9AC20C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02132573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47. Write a Python program to insert an element before each element of a list. </w:t>
      </w:r>
    </w:p>
    <w:p w14:paraId="33904D26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41EC7044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269BB9CB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lastRenderedPageBreak/>
        <w:t xml:space="preserve">48. Write a Python program to print a nested lists (each list on a new line) using the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print(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) function. </w:t>
      </w:r>
    </w:p>
    <w:p w14:paraId="3F337976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34C7801B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648A5649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49. Write a Python program to convert list to list of dictionaries. </w:t>
      </w:r>
    </w:p>
    <w:p w14:paraId="2A1D1D7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Sample lists: ["Black", "Red", "Maroon", "Yellow"], ["#000000", "#FF0000", "#800000", "#FFFF00"]</w:t>
      </w:r>
    </w:p>
    <w:p w14:paraId="3A011EA0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Expected Output: [{'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color_name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': 'Black', '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color_code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': '#000000'}, {'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color_name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': 'Red', '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color_code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': '#FF0000'}, {'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color_name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': 'Maroon', '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color_code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': '#800000'}, {'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color_name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': 'Yellow', '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color_code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': '#FFFF00'}]</w:t>
      </w:r>
    </w:p>
    <w:p w14:paraId="5800AE46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2D2A9E94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571263D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50. Write a Python program to sort a list of nested dictionaries. </w:t>
      </w:r>
    </w:p>
    <w:p w14:paraId="778DF5CA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1C1B44CA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5D2ABD57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51. Write a Python program to split a list every Nth element. </w:t>
      </w:r>
    </w:p>
    <w:p w14:paraId="4BAEA924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Sample list: ['a', 'b', 'c', 'd', 'e', 'f', 'g', 'h', '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i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', 'j', 'k', 'l', 'm', 'n']</w:t>
      </w:r>
    </w:p>
    <w:p w14:paraId="069BB18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Expected Output: [['a', 'd', 'g', 'j', 'm'], ['b', 'e', 'h', 'k', 'n'], ['c', 'f', '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i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', 'l']]</w:t>
      </w:r>
    </w:p>
    <w:p w14:paraId="1DF76882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3771077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06390C19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52. Write a Python program to compute the similarity between two lists. </w:t>
      </w:r>
    </w:p>
    <w:p w14:paraId="5591CBB6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Sample data: ["red", "orange", "green", "blue", "white"], ["black", "yellow", "green", "blue"]</w:t>
      </w:r>
    </w:p>
    <w:p w14:paraId="5540DA89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Expected Output: </w:t>
      </w:r>
    </w:p>
    <w:p w14:paraId="340C964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Color1-Color2: ['white', 'orange', 'red']</w:t>
      </w:r>
    </w:p>
    <w:p w14:paraId="61EF14B0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Color2-Color1: ['black', 'yellow']</w:t>
      </w:r>
    </w:p>
    <w:p w14:paraId="2BF9826C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1E0D44F3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E1ADE56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53. Write a Python program to create a list with infinite elements. </w:t>
      </w:r>
    </w:p>
    <w:p w14:paraId="67D0950E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47F33831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58BF7E2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54. Write a Python program to concatenate elements of a list. </w:t>
      </w:r>
    </w:p>
    <w:p w14:paraId="45585E09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6A1C695E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5F031CC7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55. Write a Python program to remove key values pairs from a list of dictionaries. </w:t>
      </w:r>
    </w:p>
    <w:p w14:paraId="1573F223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1C1CD526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1929E1A2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56. Write a Python program to convert a string to a list. </w:t>
      </w:r>
    </w:p>
    <w:p w14:paraId="76C1BA9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01215D80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80CB52A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57. Write a Python program to check if all items of a list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is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equal to a given string. </w:t>
      </w:r>
    </w:p>
    <w:p w14:paraId="1A8EF8E8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9EFA9D4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A532A24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58. Write a Python program to replace the last element in a list with another list. </w:t>
      </w:r>
    </w:p>
    <w:p w14:paraId="6384984B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Sample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data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[1, 3, 5, 7, 9, 10], [2, 4, 6, 8]</w:t>
      </w:r>
    </w:p>
    <w:p w14:paraId="70D360C4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lastRenderedPageBreak/>
        <w:t>Expected Output: [1, 3, 5, 7, 9, 2, 4, 6, 8]</w:t>
      </w:r>
    </w:p>
    <w:p w14:paraId="78343224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0574817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6198A6B2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59. Write a Python program to check if the n-</w:t>
      </w:r>
      <w:proofErr w:type="spell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th</w:t>
      </w:r>
      <w:proofErr w:type="spell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element exists in a given list. </w:t>
      </w:r>
    </w:p>
    <w:p w14:paraId="383FF865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09290C97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06D4C4CA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60. Write a Python program to find a tuple, the smallest second index value from a list of tuples. </w:t>
      </w:r>
    </w:p>
    <w:p w14:paraId="2B8E3B3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0A83ACC4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78879C9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61. Write a Python program to create a list of empty dictionaries. </w:t>
      </w:r>
    </w:p>
    <w:p w14:paraId="059022D5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0594F929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3F273AB7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62. Write a Python program to print a list of space-separated elements. </w:t>
      </w:r>
    </w:p>
    <w:p w14:paraId="5F044762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423370B0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4A76F3F7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63. Write a Python program to insert a given string at the beginning of all items in a list. </w:t>
      </w:r>
    </w:p>
    <w:p w14:paraId="507A3760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Sample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list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[1,2,3,4], string : emp</w:t>
      </w:r>
    </w:p>
    <w:p w14:paraId="7BAB463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Expected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output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['emp1', 'emp2', 'emp3', 'emp4']</w:t>
      </w:r>
    </w:p>
    <w:p w14:paraId="74B2E00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0D4AA559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03B61197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64. Write a Python program to iterate over two lists simultaneously. </w:t>
      </w:r>
    </w:p>
    <w:p w14:paraId="7ACD818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38F00B2A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6BE9175B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65. Write a Python program to access dictionary keys element by index. </w:t>
      </w:r>
    </w:p>
    <w:p w14:paraId="6831FAB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606D0817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51DC359E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66. Write a Python program to find the list in a list of lists whose sum of elements is the highest. </w:t>
      </w:r>
    </w:p>
    <w:p w14:paraId="0801D162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Sample lists: [1,2,3], [4,5,6], [10,11,12], [7,8,9]</w:t>
      </w:r>
    </w:p>
    <w:p w14:paraId="48CA4E0E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Expected Output: [10, 11, 12]</w:t>
      </w:r>
    </w:p>
    <w:p w14:paraId="1421446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5B4B0587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681FF684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67. Write a Python program to find all the values in a list are greater than a specified number. </w:t>
      </w:r>
    </w:p>
    <w:p w14:paraId="2D410411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3245B90C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37D8D607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68. Write a Python program to extend a list without append. </w:t>
      </w:r>
    </w:p>
    <w:p w14:paraId="1497AE20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Sample data: [10, 20, 30]</w:t>
      </w:r>
    </w:p>
    <w:p w14:paraId="19FFC477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[40, 50, 60]</w:t>
      </w:r>
    </w:p>
    <w:p w14:paraId="0420BD9C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Expected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output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[40, 50, 60, 10, 20, 30]</w:t>
      </w:r>
    </w:p>
    <w:p w14:paraId="7716BBDF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3E324EA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2B0115A5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69. Write a Python program to remove duplicates from a list of lists. </w:t>
      </w:r>
    </w:p>
    <w:p w14:paraId="63A829C4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Sample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list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[[10, 20], [40], [30, 56, 25], [10, 20], [33], [40]]</w:t>
      </w:r>
    </w:p>
    <w:p w14:paraId="45572157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New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List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[[10, 20], [30, 56, 25], [33], [40]]</w:t>
      </w:r>
    </w:p>
    <w:p w14:paraId="3AA6D7FA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2DB875B3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188832B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70. Write a Python program to get the depth of a dictionary. </w:t>
      </w:r>
    </w:p>
    <w:p w14:paraId="3C0F46EA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31205913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</w:p>
    <w:p w14:paraId="4105EE1E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71. Write a Python program to check if all dictionaries in a list are empty or not. </w:t>
      </w:r>
    </w:p>
    <w:p w14:paraId="1B8CC1ED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Sample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list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[{},{},{}]</w:t>
      </w:r>
    </w:p>
    <w:p w14:paraId="01F87073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Return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value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True</w:t>
      </w:r>
    </w:p>
    <w:p w14:paraId="32FEACF7" w14:textId="77777777" w:rsidR="001154E3" w:rsidRPr="001154E3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Sample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list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[{1,2},{},{}]</w:t>
      </w:r>
    </w:p>
    <w:p w14:paraId="3F54A8C0" w14:textId="6F3E5A9E" w:rsidR="001154E3" w:rsidRPr="00863208" w:rsidRDefault="001154E3" w:rsidP="001154E3">
      <w:pPr>
        <w:shd w:val="clear" w:color="auto" w:fill="FFFFFF"/>
        <w:spacing w:before="0" w:after="0" w:line="240" w:lineRule="auto"/>
        <w:ind w:right="0"/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</w:pPr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Return </w:t>
      </w:r>
      <w:proofErr w:type="gramStart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>value :</w:t>
      </w:r>
      <w:proofErr w:type="gramEnd"/>
      <w:r w:rsidRPr="001154E3">
        <w:rPr>
          <w:rFonts w:ascii="Roboto" w:eastAsia="Times New Roman" w:hAnsi="Roboto" w:cs="Times New Roman"/>
          <w:color w:val="666666"/>
          <w:sz w:val="25"/>
          <w:szCs w:val="25"/>
          <w:lang w:val="en-IN" w:eastAsia="en-IN"/>
        </w:rPr>
        <w:t xml:space="preserve"> False</w:t>
      </w:r>
    </w:p>
    <w:sectPr w:rsidR="001154E3" w:rsidRPr="00863208" w:rsidSect="004575C9">
      <w:headerReference w:type="default" r:id="rId8"/>
      <w:footerReference w:type="default" r:id="rId9"/>
      <w:pgSz w:w="12240" w:h="15840" w:code="1"/>
      <w:pgMar w:top="720" w:right="720" w:bottom="1440" w:left="72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CB0B3" w14:textId="77777777" w:rsidR="001A1E85" w:rsidRDefault="001A1E85">
      <w:pPr>
        <w:spacing w:before="0" w:after="0" w:line="240" w:lineRule="auto"/>
      </w:pPr>
      <w:r>
        <w:separator/>
      </w:r>
    </w:p>
  </w:endnote>
  <w:endnote w:type="continuationSeparator" w:id="0">
    <w:p w14:paraId="725DA97D" w14:textId="77777777" w:rsidR="001A1E85" w:rsidRDefault="001A1E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1C2B" w14:textId="41EC8568" w:rsidR="00796913" w:rsidRDefault="00796913">
    <w:pPr>
      <w:pStyle w:val="Footer"/>
    </w:pPr>
  </w:p>
  <w:p w14:paraId="16BE6AF3" w14:textId="77777777" w:rsidR="005D5BF5" w:rsidRDefault="001A1E85" w:rsidP="00ED505B">
    <w:pPr>
      <w:pStyle w:val="NoSpacing"/>
      <w:jc w:val="center"/>
    </w:pPr>
    <w:hyperlink r:id="rId1" w:history="1">
      <w:r w:rsidR="00ED505B" w:rsidRPr="00343A08">
        <w:rPr>
          <w:rStyle w:val="Hyperlink"/>
        </w:rPr>
        <w:t>http://c2t.nchaurasia.in/</w:t>
      </w:r>
    </w:hyperlink>
    <w:r w:rsidR="00ED505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BB349" w14:textId="77777777" w:rsidR="001A1E85" w:rsidRDefault="001A1E85">
      <w:pPr>
        <w:spacing w:before="0" w:after="0" w:line="240" w:lineRule="auto"/>
      </w:pPr>
      <w:r>
        <w:separator/>
      </w:r>
    </w:p>
  </w:footnote>
  <w:footnote w:type="continuationSeparator" w:id="0">
    <w:p w14:paraId="421E31FF" w14:textId="77777777" w:rsidR="001A1E85" w:rsidRDefault="001A1E8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66A0" w14:textId="1E4DCA81" w:rsidR="00DA466B" w:rsidRDefault="004575C9">
    <w:pPr>
      <w:pStyle w:val="Header"/>
    </w:pPr>
    <w:r>
      <w:ptab w:relativeTo="margin" w:alignment="center" w:leader="none"/>
    </w:r>
    <w:r w:rsidR="007D5E8C">
      <w:rPr>
        <w:noProof/>
        <w:lang w:val="en-IN" w:eastAsia="en-IN"/>
      </w:rPr>
      <w:drawing>
        <wp:inline distT="0" distB="0" distL="0" distR="0" wp14:anchorId="6CB36F0A" wp14:editId="41AD899C">
          <wp:extent cx="6896100" cy="629261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2171" cy="7064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D63"/>
    <w:multiLevelType w:val="hybridMultilevel"/>
    <w:tmpl w:val="C4D6C75E"/>
    <w:lvl w:ilvl="0" w:tplc="059A5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34056"/>
    <w:multiLevelType w:val="multilevel"/>
    <w:tmpl w:val="C73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90B2A"/>
    <w:multiLevelType w:val="multilevel"/>
    <w:tmpl w:val="00AE80A0"/>
    <w:lvl w:ilvl="0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578E"/>
    <w:multiLevelType w:val="hybridMultilevel"/>
    <w:tmpl w:val="D8B2A56C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1CFD5CAA"/>
    <w:multiLevelType w:val="hybridMultilevel"/>
    <w:tmpl w:val="486A9D66"/>
    <w:lvl w:ilvl="0" w:tplc="4009000F">
      <w:start w:val="1"/>
      <w:numFmt w:val="decimal"/>
      <w:lvlText w:val="%1."/>
      <w:lvlJc w:val="left"/>
      <w:pPr>
        <w:ind w:left="504" w:hanging="360"/>
      </w:p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260F40E1"/>
    <w:multiLevelType w:val="hybridMultilevel"/>
    <w:tmpl w:val="75EC47BE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30154F0B"/>
    <w:multiLevelType w:val="hybridMultilevel"/>
    <w:tmpl w:val="3508CE1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691C2ED7"/>
    <w:multiLevelType w:val="hybridMultilevel"/>
    <w:tmpl w:val="4330D31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7C115CF2"/>
    <w:multiLevelType w:val="hybridMultilevel"/>
    <w:tmpl w:val="0F64F5A0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A53"/>
    <w:rsid w:val="00030841"/>
    <w:rsid w:val="00046D2D"/>
    <w:rsid w:val="00070A01"/>
    <w:rsid w:val="00093957"/>
    <w:rsid w:val="000C4522"/>
    <w:rsid w:val="000C492D"/>
    <w:rsid w:val="000D7200"/>
    <w:rsid w:val="00101031"/>
    <w:rsid w:val="001011FA"/>
    <w:rsid w:val="00107FF4"/>
    <w:rsid w:val="001154E3"/>
    <w:rsid w:val="001838A9"/>
    <w:rsid w:val="001A1E85"/>
    <w:rsid w:val="001C79F9"/>
    <w:rsid w:val="00210829"/>
    <w:rsid w:val="00231E90"/>
    <w:rsid w:val="00266A1F"/>
    <w:rsid w:val="00283FBA"/>
    <w:rsid w:val="002868CD"/>
    <w:rsid w:val="002C0C22"/>
    <w:rsid w:val="002D24C5"/>
    <w:rsid w:val="002D6EB7"/>
    <w:rsid w:val="002F0D5F"/>
    <w:rsid w:val="0030059F"/>
    <w:rsid w:val="0033627A"/>
    <w:rsid w:val="003471CB"/>
    <w:rsid w:val="00353C00"/>
    <w:rsid w:val="00380469"/>
    <w:rsid w:val="00397CF4"/>
    <w:rsid w:val="003C0831"/>
    <w:rsid w:val="003D0B8D"/>
    <w:rsid w:val="003D7547"/>
    <w:rsid w:val="0042495D"/>
    <w:rsid w:val="004342E9"/>
    <w:rsid w:val="004575C9"/>
    <w:rsid w:val="00471F1F"/>
    <w:rsid w:val="004864DC"/>
    <w:rsid w:val="00496F00"/>
    <w:rsid w:val="004C69D8"/>
    <w:rsid w:val="004D3BB8"/>
    <w:rsid w:val="004E0F65"/>
    <w:rsid w:val="004E73F8"/>
    <w:rsid w:val="004F279A"/>
    <w:rsid w:val="0052419D"/>
    <w:rsid w:val="00542BE5"/>
    <w:rsid w:val="00570F9D"/>
    <w:rsid w:val="005776F8"/>
    <w:rsid w:val="005A0D1D"/>
    <w:rsid w:val="005D5BF5"/>
    <w:rsid w:val="005F7823"/>
    <w:rsid w:val="00607C7D"/>
    <w:rsid w:val="00645499"/>
    <w:rsid w:val="006464F4"/>
    <w:rsid w:val="00660AF8"/>
    <w:rsid w:val="006766DC"/>
    <w:rsid w:val="00681933"/>
    <w:rsid w:val="00690512"/>
    <w:rsid w:val="00696A78"/>
    <w:rsid w:val="006B0D99"/>
    <w:rsid w:val="006B5093"/>
    <w:rsid w:val="006C623E"/>
    <w:rsid w:val="006D4633"/>
    <w:rsid w:val="006E59EF"/>
    <w:rsid w:val="00710F61"/>
    <w:rsid w:val="007154FE"/>
    <w:rsid w:val="0071563E"/>
    <w:rsid w:val="00715A53"/>
    <w:rsid w:val="00735F07"/>
    <w:rsid w:val="00742FB1"/>
    <w:rsid w:val="0076321C"/>
    <w:rsid w:val="007656AF"/>
    <w:rsid w:val="00776877"/>
    <w:rsid w:val="007856A1"/>
    <w:rsid w:val="0079010C"/>
    <w:rsid w:val="00790C44"/>
    <w:rsid w:val="0079330C"/>
    <w:rsid w:val="00796913"/>
    <w:rsid w:val="007B66A7"/>
    <w:rsid w:val="007D5E8C"/>
    <w:rsid w:val="0080439B"/>
    <w:rsid w:val="008359BD"/>
    <w:rsid w:val="00843800"/>
    <w:rsid w:val="008512DA"/>
    <w:rsid w:val="00856496"/>
    <w:rsid w:val="00863208"/>
    <w:rsid w:val="008921F9"/>
    <w:rsid w:val="008B37B9"/>
    <w:rsid w:val="008B38CD"/>
    <w:rsid w:val="008B7D31"/>
    <w:rsid w:val="00900AE5"/>
    <w:rsid w:val="00903F05"/>
    <w:rsid w:val="009135F4"/>
    <w:rsid w:val="009251A2"/>
    <w:rsid w:val="00956FAD"/>
    <w:rsid w:val="00970255"/>
    <w:rsid w:val="009738FD"/>
    <w:rsid w:val="00974633"/>
    <w:rsid w:val="00975854"/>
    <w:rsid w:val="00977AB9"/>
    <w:rsid w:val="00994118"/>
    <w:rsid w:val="009A7611"/>
    <w:rsid w:val="009C79AD"/>
    <w:rsid w:val="009D7E36"/>
    <w:rsid w:val="009F1B26"/>
    <w:rsid w:val="00A22795"/>
    <w:rsid w:val="00A31E66"/>
    <w:rsid w:val="00A60045"/>
    <w:rsid w:val="00A86428"/>
    <w:rsid w:val="00AB2757"/>
    <w:rsid w:val="00AD2639"/>
    <w:rsid w:val="00AD6AC6"/>
    <w:rsid w:val="00AE72AF"/>
    <w:rsid w:val="00AF4644"/>
    <w:rsid w:val="00AF63DD"/>
    <w:rsid w:val="00B01009"/>
    <w:rsid w:val="00B20DD1"/>
    <w:rsid w:val="00B21073"/>
    <w:rsid w:val="00B330EE"/>
    <w:rsid w:val="00B33AD1"/>
    <w:rsid w:val="00B37809"/>
    <w:rsid w:val="00B432C8"/>
    <w:rsid w:val="00B75744"/>
    <w:rsid w:val="00BB7158"/>
    <w:rsid w:val="00BD2E98"/>
    <w:rsid w:val="00BE4958"/>
    <w:rsid w:val="00BE6B88"/>
    <w:rsid w:val="00C25E35"/>
    <w:rsid w:val="00C3701B"/>
    <w:rsid w:val="00C40946"/>
    <w:rsid w:val="00C44D5E"/>
    <w:rsid w:val="00C47B01"/>
    <w:rsid w:val="00C64068"/>
    <w:rsid w:val="00C67B93"/>
    <w:rsid w:val="00C67E2F"/>
    <w:rsid w:val="00C75757"/>
    <w:rsid w:val="00C82FC0"/>
    <w:rsid w:val="00CA1DB6"/>
    <w:rsid w:val="00D32517"/>
    <w:rsid w:val="00D348F9"/>
    <w:rsid w:val="00D51754"/>
    <w:rsid w:val="00D619FE"/>
    <w:rsid w:val="00D62A7F"/>
    <w:rsid w:val="00D64A80"/>
    <w:rsid w:val="00D73E57"/>
    <w:rsid w:val="00DA466B"/>
    <w:rsid w:val="00DB0D18"/>
    <w:rsid w:val="00DB7D18"/>
    <w:rsid w:val="00DD56B8"/>
    <w:rsid w:val="00DE5D31"/>
    <w:rsid w:val="00DF3782"/>
    <w:rsid w:val="00E02091"/>
    <w:rsid w:val="00E13CDE"/>
    <w:rsid w:val="00E42574"/>
    <w:rsid w:val="00E563C9"/>
    <w:rsid w:val="00E66C82"/>
    <w:rsid w:val="00E825E1"/>
    <w:rsid w:val="00EA0509"/>
    <w:rsid w:val="00EA0ECB"/>
    <w:rsid w:val="00EC5B43"/>
    <w:rsid w:val="00ED505B"/>
    <w:rsid w:val="00EE1A89"/>
    <w:rsid w:val="00EE31C6"/>
    <w:rsid w:val="00EF0E41"/>
    <w:rsid w:val="00F54B9A"/>
    <w:rsid w:val="00F55370"/>
    <w:rsid w:val="00F6638E"/>
    <w:rsid w:val="00F70410"/>
    <w:rsid w:val="00F80086"/>
    <w:rsid w:val="00F85046"/>
    <w:rsid w:val="00FB1CF7"/>
    <w:rsid w:val="00F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B4AB3"/>
  <w15:chartTrackingRefBased/>
  <w15:docId w15:val="{BDA7E283-5F2D-481B-BBE0-1F5556D5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</w:style>
  <w:style w:type="paragraph" w:styleId="Heading1">
    <w:name w:val="heading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next w:val="ContactInf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ContactInfo">
    <w:name w:val="Contact Inf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TableSpace">
    <w:name w:val="Table Space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Photo">
    <w:name w:val="Ph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FooterChar">
    <w:name w:val="Footer Char"/>
    <w:basedOn w:val="DefaultParagraphFont"/>
    <w:link w:val="Footer"/>
    <w:uiPriority w:val="99"/>
    <w:rPr>
      <w:color w:val="956AAC" w:themeColor="accent5"/>
    </w:rPr>
  </w:style>
  <w:style w:type="paragraph" w:styleId="Title">
    <w:name w:val="Title"/>
    <w:basedOn w:val="Normal"/>
    <w:link w:val="Title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styleId="NoSpacing">
    <w:name w:val="No Spacing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wsletterTable">
    <w:name w:val="Newsletter Table"/>
    <w:basedOn w:val="Table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NewsletterPhoto">
    <w:name w:val="Newsletter Photo"/>
    <w:basedOn w:val="Table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character" w:styleId="Hyperlink">
    <w:name w:val="Hyperlink"/>
    <w:basedOn w:val="DefaultParagraphFont"/>
    <w:uiPriority w:val="99"/>
    <w:unhideWhenUsed/>
    <w:rsid w:val="001C79F9"/>
    <w:rPr>
      <w:color w:val="199BD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B7D18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B7D1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B0D99"/>
    <w:rPr>
      <w:color w:val="956AAC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D0B8D"/>
    <w:pPr>
      <w:spacing w:before="0" w:line="240" w:lineRule="auto"/>
    </w:pPr>
    <w:rPr>
      <w:i/>
      <w:iCs/>
      <w:color w:val="0C4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CA1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2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2t.nchaurasia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nchaurasia\AppData\Roaming\Microsoft\Templates\Elementary%20school%20newsletter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Elementary school newsletter.dotx</Template>
  <TotalTime>23</TotalTime>
  <Pages>6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Chaurasia, Naresh</dc:creator>
  <cp:keywords/>
  <cp:lastModifiedBy>message4naresh@gmail.com</cp:lastModifiedBy>
  <cp:revision>27</cp:revision>
  <cp:lastPrinted>2018-04-25T14:20:00Z</cp:lastPrinted>
  <dcterms:created xsi:type="dcterms:W3CDTF">2018-04-25T14:14:00Z</dcterms:created>
  <dcterms:modified xsi:type="dcterms:W3CDTF">2018-06-28T12:06:00Z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TC028051399991</vt:lpwstr>
  </property>
</Properties>
</file>