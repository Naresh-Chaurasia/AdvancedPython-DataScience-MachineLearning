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9662D" w14:textId="77777777" w:rsidR="004C69D8" w:rsidRDefault="004C69D8" w:rsidP="00974633">
      <w:pPr>
        <w:pStyle w:val="ContactInfo"/>
        <w:rPr>
          <w:rFonts w:ascii="Arial" w:hAnsi="Arial" w:cs="Arial"/>
          <w:color w:val="000000"/>
          <w:sz w:val="24"/>
          <w:szCs w:val="24"/>
        </w:rPr>
      </w:pPr>
    </w:p>
    <w:p w14:paraId="18036E23" w14:textId="77198B78" w:rsidR="00EC5B43" w:rsidRDefault="00BB7158" w:rsidP="008512DA">
      <w:pPr>
        <w:pStyle w:val="ContactInfo"/>
        <w:ind w:left="0"/>
        <w:rPr>
          <w:rFonts w:ascii="Roboto" w:eastAsia="Times New Roman" w:hAnsi="Roboto" w:cs="Times New Roman"/>
          <w:b/>
          <w:color w:val="666666"/>
          <w:sz w:val="32"/>
          <w:szCs w:val="32"/>
          <w:lang w:val="en-IN" w:eastAsia="en-IN"/>
        </w:rPr>
      </w:pPr>
      <w:r>
        <w:rPr>
          <w:rFonts w:ascii="Roboto" w:eastAsia="Times New Roman" w:hAnsi="Roboto" w:cs="Times New Roman"/>
          <w:b/>
          <w:color w:val="666666"/>
          <w:sz w:val="32"/>
          <w:szCs w:val="32"/>
          <w:lang w:val="en-IN" w:eastAsia="en-IN"/>
        </w:rPr>
        <w:t>List</w:t>
      </w:r>
      <w:r w:rsidR="001D264E">
        <w:rPr>
          <w:rFonts w:ascii="Roboto" w:eastAsia="Times New Roman" w:hAnsi="Roboto" w:cs="Times New Roman"/>
          <w:b/>
          <w:color w:val="666666"/>
          <w:sz w:val="32"/>
          <w:szCs w:val="32"/>
          <w:lang w:val="en-IN" w:eastAsia="en-IN"/>
        </w:rPr>
        <w:t xml:space="preserve"> - 1</w:t>
      </w:r>
      <w:bookmarkStart w:id="0" w:name="_GoBack"/>
      <w:bookmarkEnd w:id="0"/>
    </w:p>
    <w:p w14:paraId="6DC0FBCE" w14:textId="77777777" w:rsidR="003B3012" w:rsidRDefault="001154E3" w:rsidP="003B3012">
      <w:pPr>
        <w:pStyle w:val="ListParagraph"/>
        <w:numPr>
          <w:ilvl w:val="0"/>
          <w:numId w:val="10"/>
        </w:num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3B3012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Write a Python program to sum all the items in a list.</w:t>
      </w:r>
    </w:p>
    <w:p w14:paraId="64884E6F" w14:textId="77777777" w:rsidR="003B3012" w:rsidRDefault="003B3012" w:rsidP="003B3012">
      <w:pPr>
        <w:pStyle w:val="ListParagraph"/>
        <w:shd w:val="clear" w:color="auto" w:fill="FFFFFF"/>
        <w:spacing w:before="0" w:after="0" w:line="240" w:lineRule="auto"/>
        <w:ind w:left="504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42E38B69" w14:textId="77777777" w:rsidR="00CB028C" w:rsidRDefault="001154E3" w:rsidP="00CB028C">
      <w:pPr>
        <w:pStyle w:val="ListParagraph"/>
        <w:numPr>
          <w:ilvl w:val="0"/>
          <w:numId w:val="10"/>
        </w:num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3B3012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Write a Python program to multipl</w:t>
      </w:r>
      <w:r w:rsidR="006B5093" w:rsidRPr="003B3012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y</w:t>
      </w:r>
      <w:r w:rsidRPr="003B3012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all the items in a list. </w:t>
      </w:r>
    </w:p>
    <w:p w14:paraId="2E68246C" w14:textId="77777777" w:rsidR="00CB028C" w:rsidRPr="00CB028C" w:rsidRDefault="00CB028C" w:rsidP="00CB028C">
      <w:pPr>
        <w:pStyle w:val="ListParagraph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17E7D902" w14:textId="77777777" w:rsidR="003C78F6" w:rsidRDefault="001154E3" w:rsidP="003C78F6">
      <w:pPr>
        <w:pStyle w:val="ListParagraph"/>
        <w:numPr>
          <w:ilvl w:val="0"/>
          <w:numId w:val="10"/>
        </w:num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CB028C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Write a Python program to get the largest number from a list. </w:t>
      </w:r>
    </w:p>
    <w:p w14:paraId="347CEA2F" w14:textId="77777777" w:rsidR="003C78F6" w:rsidRPr="003C78F6" w:rsidRDefault="003C78F6" w:rsidP="003C78F6">
      <w:pPr>
        <w:pStyle w:val="ListParagraph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6F439108" w14:textId="77777777" w:rsidR="00F573EC" w:rsidRDefault="001154E3" w:rsidP="00F573EC">
      <w:pPr>
        <w:pStyle w:val="ListParagraph"/>
        <w:numPr>
          <w:ilvl w:val="0"/>
          <w:numId w:val="10"/>
        </w:num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3C78F6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Write a Python program to get the smallest number from a list. </w:t>
      </w:r>
    </w:p>
    <w:p w14:paraId="46733BEE" w14:textId="77777777" w:rsidR="00423969" w:rsidRDefault="00423969" w:rsidP="00423969">
      <w:pPr>
        <w:pStyle w:val="ListParagraph"/>
        <w:shd w:val="clear" w:color="auto" w:fill="FFFFFF"/>
        <w:spacing w:before="0" w:after="0" w:line="240" w:lineRule="auto"/>
        <w:ind w:left="504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4197E377" w14:textId="77777777" w:rsidR="00176ABB" w:rsidRDefault="001154E3" w:rsidP="00176ABB">
      <w:pPr>
        <w:pStyle w:val="ListParagraph"/>
        <w:numPr>
          <w:ilvl w:val="0"/>
          <w:numId w:val="10"/>
        </w:num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F573EC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Write a Python program to remove duplicates from a list. </w:t>
      </w:r>
    </w:p>
    <w:p w14:paraId="7AFE1D26" w14:textId="77777777" w:rsidR="00176ABB" w:rsidRPr="00176ABB" w:rsidRDefault="00176ABB" w:rsidP="00176ABB">
      <w:pPr>
        <w:pStyle w:val="ListParagraph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112BE82B" w14:textId="77777777" w:rsidR="008C6E20" w:rsidRDefault="001154E3" w:rsidP="008C6E20">
      <w:pPr>
        <w:pStyle w:val="ListParagraph"/>
        <w:numPr>
          <w:ilvl w:val="0"/>
          <w:numId w:val="10"/>
        </w:num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76ABB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Write a Python program to check a list is empty or not. </w:t>
      </w:r>
    </w:p>
    <w:p w14:paraId="5C767B08" w14:textId="77777777" w:rsidR="008C6E20" w:rsidRPr="008C6E20" w:rsidRDefault="008C6E20" w:rsidP="008C6E20">
      <w:pPr>
        <w:pStyle w:val="ListParagraph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3994B91B" w14:textId="77777777" w:rsidR="008C6E20" w:rsidRDefault="001154E3" w:rsidP="008C6E20">
      <w:pPr>
        <w:pStyle w:val="ListParagraph"/>
        <w:numPr>
          <w:ilvl w:val="0"/>
          <w:numId w:val="10"/>
        </w:num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8C6E20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Write a Python program to clone or copy a list. </w:t>
      </w:r>
    </w:p>
    <w:p w14:paraId="198E0EE3" w14:textId="77777777" w:rsidR="008C6E20" w:rsidRPr="008C6E20" w:rsidRDefault="008C6E20" w:rsidP="008C6E20">
      <w:pPr>
        <w:pStyle w:val="ListParagraph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129B74BD" w14:textId="77777777" w:rsidR="008F60E3" w:rsidRDefault="001154E3" w:rsidP="008F60E3">
      <w:pPr>
        <w:pStyle w:val="ListParagraph"/>
        <w:numPr>
          <w:ilvl w:val="0"/>
          <w:numId w:val="10"/>
        </w:num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8C6E20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Write a Python function that takes two lists and returns True if they have at least one common member. </w:t>
      </w:r>
    </w:p>
    <w:p w14:paraId="70DA3227" w14:textId="77777777" w:rsidR="008F60E3" w:rsidRPr="008F60E3" w:rsidRDefault="008F60E3" w:rsidP="008F60E3">
      <w:pPr>
        <w:pStyle w:val="ListParagraph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6171B9AF" w14:textId="14DA37CD" w:rsidR="001154E3" w:rsidRPr="008F60E3" w:rsidRDefault="001154E3" w:rsidP="008F60E3">
      <w:pPr>
        <w:pStyle w:val="ListParagraph"/>
        <w:numPr>
          <w:ilvl w:val="0"/>
          <w:numId w:val="10"/>
        </w:num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8F60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Write a Python program to print a specified list after removing the 0th, 4th and 5th elements. </w:t>
      </w:r>
    </w:p>
    <w:p w14:paraId="62ED5021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Sample </w:t>
      </w:r>
      <w:proofErr w:type="gram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List :</w:t>
      </w:r>
      <w:proofErr w:type="gram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['Red', 'Green', 'White', 'Black', 'Pink', 'Yellow']</w:t>
      </w:r>
    </w:p>
    <w:p w14:paraId="0BC89293" w14:textId="77777777" w:rsidR="008F60E3" w:rsidRDefault="001154E3" w:rsidP="008F60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Expected </w:t>
      </w:r>
      <w:proofErr w:type="gram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Output :</w:t>
      </w:r>
      <w:proofErr w:type="gram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['Green', 'White', 'Black']</w:t>
      </w:r>
    </w:p>
    <w:p w14:paraId="3DA77B9E" w14:textId="0A41C9EF" w:rsidR="00B444DA" w:rsidRDefault="00B444DA" w:rsidP="008F60E3">
      <w:pPr>
        <w:shd w:val="clear" w:color="auto" w:fill="FFFFFF"/>
        <w:spacing w:before="0" w:after="0" w:line="240" w:lineRule="auto"/>
        <w:ind w:left="0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197F6514" w14:textId="0CDA8717" w:rsidR="008F60E3" w:rsidRPr="00B444DA" w:rsidRDefault="005B6752" w:rsidP="00B444DA">
      <w:pPr>
        <w:pStyle w:val="ListParagraph"/>
        <w:numPr>
          <w:ilvl w:val="0"/>
          <w:numId w:val="10"/>
        </w:num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</w:t>
      </w:r>
      <w:r w:rsidR="008F60E3" w:rsidRPr="00B444DA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Write a Python program to get the difference between the two lists.</w:t>
      </w:r>
    </w:p>
    <w:p w14:paraId="2074BA8F" w14:textId="77777777" w:rsidR="001154E3" w:rsidRPr="001154E3" w:rsidRDefault="001154E3" w:rsidP="008F60E3">
      <w:pPr>
        <w:shd w:val="clear" w:color="auto" w:fill="FFFFFF"/>
        <w:spacing w:before="0" w:after="0" w:line="240" w:lineRule="auto"/>
        <w:ind w:left="0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sectPr w:rsidR="001154E3" w:rsidRPr="001154E3" w:rsidSect="004575C9">
      <w:headerReference w:type="default" r:id="rId8"/>
      <w:footerReference w:type="default" r:id="rId9"/>
      <w:pgSz w:w="12240" w:h="15840" w:code="1"/>
      <w:pgMar w:top="720" w:right="720" w:bottom="1440" w:left="720" w:header="2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E420A" w14:textId="77777777" w:rsidR="007B046C" w:rsidRDefault="007B046C">
      <w:pPr>
        <w:spacing w:before="0" w:after="0" w:line="240" w:lineRule="auto"/>
      </w:pPr>
      <w:r>
        <w:separator/>
      </w:r>
    </w:p>
  </w:endnote>
  <w:endnote w:type="continuationSeparator" w:id="0">
    <w:p w14:paraId="20B9D525" w14:textId="77777777" w:rsidR="007B046C" w:rsidRDefault="007B04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1C2B" w14:textId="41EC8568" w:rsidR="00796913" w:rsidRDefault="00796913">
    <w:pPr>
      <w:pStyle w:val="Footer"/>
    </w:pPr>
  </w:p>
  <w:p w14:paraId="16BE6AF3" w14:textId="77777777" w:rsidR="005D5BF5" w:rsidRDefault="007B046C" w:rsidP="00ED505B">
    <w:pPr>
      <w:pStyle w:val="NoSpacing"/>
      <w:jc w:val="center"/>
    </w:pPr>
    <w:hyperlink r:id="rId1" w:history="1">
      <w:r w:rsidR="00ED505B" w:rsidRPr="00343A08">
        <w:rPr>
          <w:rStyle w:val="Hyperlink"/>
        </w:rPr>
        <w:t>http://c2t.nchaurasia.in/</w:t>
      </w:r>
    </w:hyperlink>
    <w:r w:rsidR="00ED505B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0F97B" w14:textId="77777777" w:rsidR="007B046C" w:rsidRDefault="007B046C">
      <w:pPr>
        <w:spacing w:before="0" w:after="0" w:line="240" w:lineRule="auto"/>
      </w:pPr>
      <w:r>
        <w:separator/>
      </w:r>
    </w:p>
  </w:footnote>
  <w:footnote w:type="continuationSeparator" w:id="0">
    <w:p w14:paraId="3EABB7C2" w14:textId="77777777" w:rsidR="007B046C" w:rsidRDefault="007B046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866A0" w14:textId="1E4DCA81" w:rsidR="00DA466B" w:rsidRDefault="004575C9">
    <w:pPr>
      <w:pStyle w:val="Header"/>
    </w:pPr>
    <w:r>
      <w:ptab w:relativeTo="margin" w:alignment="center" w:leader="none"/>
    </w:r>
    <w:r w:rsidR="007D5E8C">
      <w:rPr>
        <w:noProof/>
        <w:lang w:val="en-IN" w:eastAsia="en-IN"/>
      </w:rPr>
      <w:drawing>
        <wp:inline distT="0" distB="0" distL="0" distR="0" wp14:anchorId="6CB36F0A" wp14:editId="41AD899C">
          <wp:extent cx="6896100" cy="629261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2171" cy="7064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D63"/>
    <w:multiLevelType w:val="hybridMultilevel"/>
    <w:tmpl w:val="C4D6C75E"/>
    <w:lvl w:ilvl="0" w:tplc="059A5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34056"/>
    <w:multiLevelType w:val="multilevel"/>
    <w:tmpl w:val="C738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603BC"/>
    <w:multiLevelType w:val="hybridMultilevel"/>
    <w:tmpl w:val="D71A776E"/>
    <w:lvl w:ilvl="0" w:tplc="4009000F">
      <w:start w:val="1"/>
      <w:numFmt w:val="decimal"/>
      <w:lvlText w:val="%1."/>
      <w:lvlJc w:val="left"/>
      <w:pPr>
        <w:ind w:left="504" w:hanging="360"/>
      </w:p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11690B2A"/>
    <w:multiLevelType w:val="multilevel"/>
    <w:tmpl w:val="00AE80A0"/>
    <w:lvl w:ilvl="0">
      <w:start w:val="1"/>
      <w:numFmt w:val="bullet"/>
      <w:lvlText w:val=""/>
      <w:lvlJc w:val="left"/>
      <w:pPr>
        <w:tabs>
          <w:tab w:val="num" w:pos="1365"/>
        </w:tabs>
        <w:ind w:left="13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85"/>
        </w:tabs>
        <w:ind w:left="56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D578E"/>
    <w:multiLevelType w:val="hybridMultilevel"/>
    <w:tmpl w:val="D8B2A56C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1CFD5CAA"/>
    <w:multiLevelType w:val="hybridMultilevel"/>
    <w:tmpl w:val="486A9D66"/>
    <w:lvl w:ilvl="0" w:tplc="4009000F">
      <w:start w:val="1"/>
      <w:numFmt w:val="decimal"/>
      <w:lvlText w:val="%1."/>
      <w:lvlJc w:val="left"/>
      <w:pPr>
        <w:ind w:left="504" w:hanging="360"/>
      </w:p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23C91D16"/>
    <w:multiLevelType w:val="hybridMultilevel"/>
    <w:tmpl w:val="294A6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F40E1"/>
    <w:multiLevelType w:val="hybridMultilevel"/>
    <w:tmpl w:val="75EC47BE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30154F0B"/>
    <w:multiLevelType w:val="hybridMultilevel"/>
    <w:tmpl w:val="3508CE18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691C2ED7"/>
    <w:multiLevelType w:val="hybridMultilevel"/>
    <w:tmpl w:val="4330D318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7C115CF2"/>
    <w:multiLevelType w:val="hybridMultilevel"/>
    <w:tmpl w:val="0F64F5A0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A53"/>
    <w:rsid w:val="00030841"/>
    <w:rsid w:val="00046D2D"/>
    <w:rsid w:val="00070A01"/>
    <w:rsid w:val="00093957"/>
    <w:rsid w:val="000C4522"/>
    <w:rsid w:val="000C492D"/>
    <w:rsid w:val="000D4CA4"/>
    <w:rsid w:val="000D7200"/>
    <w:rsid w:val="00101031"/>
    <w:rsid w:val="001011FA"/>
    <w:rsid w:val="00107FF4"/>
    <w:rsid w:val="001154E3"/>
    <w:rsid w:val="00176ABB"/>
    <w:rsid w:val="001838A9"/>
    <w:rsid w:val="001C79F9"/>
    <w:rsid w:val="001D264E"/>
    <w:rsid w:val="00210829"/>
    <w:rsid w:val="00231E90"/>
    <w:rsid w:val="00266A1F"/>
    <w:rsid w:val="00283FBA"/>
    <w:rsid w:val="002868CD"/>
    <w:rsid w:val="002C0C22"/>
    <w:rsid w:val="002D24C5"/>
    <w:rsid w:val="002D6EB7"/>
    <w:rsid w:val="002F0D5F"/>
    <w:rsid w:val="0030059F"/>
    <w:rsid w:val="0033627A"/>
    <w:rsid w:val="003471CB"/>
    <w:rsid w:val="00353C00"/>
    <w:rsid w:val="00380469"/>
    <w:rsid w:val="00397CF4"/>
    <w:rsid w:val="003B3012"/>
    <w:rsid w:val="003C0831"/>
    <w:rsid w:val="003C78F6"/>
    <w:rsid w:val="003D0B8D"/>
    <w:rsid w:val="003D7547"/>
    <w:rsid w:val="00423969"/>
    <w:rsid w:val="0042495D"/>
    <w:rsid w:val="004342E9"/>
    <w:rsid w:val="004575C9"/>
    <w:rsid w:val="00471F1F"/>
    <w:rsid w:val="004864DC"/>
    <w:rsid w:val="00496F00"/>
    <w:rsid w:val="004C69D8"/>
    <w:rsid w:val="004D3BB8"/>
    <w:rsid w:val="004E0F65"/>
    <w:rsid w:val="004E73F8"/>
    <w:rsid w:val="004F279A"/>
    <w:rsid w:val="0052419D"/>
    <w:rsid w:val="00542BE5"/>
    <w:rsid w:val="00570F9D"/>
    <w:rsid w:val="005776F8"/>
    <w:rsid w:val="005A0D1D"/>
    <w:rsid w:val="005B6752"/>
    <w:rsid w:val="005D5BF5"/>
    <w:rsid w:val="005F7823"/>
    <w:rsid w:val="00607C7D"/>
    <w:rsid w:val="00645499"/>
    <w:rsid w:val="006464F4"/>
    <w:rsid w:val="00660AF8"/>
    <w:rsid w:val="006766DC"/>
    <w:rsid w:val="00681933"/>
    <w:rsid w:val="00690512"/>
    <w:rsid w:val="00696A78"/>
    <w:rsid w:val="006B0D99"/>
    <w:rsid w:val="006B5093"/>
    <w:rsid w:val="006C623E"/>
    <w:rsid w:val="006D4633"/>
    <w:rsid w:val="006E59EF"/>
    <w:rsid w:val="00710F61"/>
    <w:rsid w:val="007154FE"/>
    <w:rsid w:val="0071563E"/>
    <w:rsid w:val="00715A53"/>
    <w:rsid w:val="00735F07"/>
    <w:rsid w:val="00742FB1"/>
    <w:rsid w:val="0076321C"/>
    <w:rsid w:val="007656AF"/>
    <w:rsid w:val="00776877"/>
    <w:rsid w:val="007856A1"/>
    <w:rsid w:val="0079010C"/>
    <w:rsid w:val="00790C44"/>
    <w:rsid w:val="0079330C"/>
    <w:rsid w:val="00796913"/>
    <w:rsid w:val="007B046C"/>
    <w:rsid w:val="007B66A7"/>
    <w:rsid w:val="007D5E8C"/>
    <w:rsid w:val="0080439B"/>
    <w:rsid w:val="008359BD"/>
    <w:rsid w:val="00843800"/>
    <w:rsid w:val="008512DA"/>
    <w:rsid w:val="00856496"/>
    <w:rsid w:val="00863208"/>
    <w:rsid w:val="008921F9"/>
    <w:rsid w:val="008B37B9"/>
    <w:rsid w:val="008B38CD"/>
    <w:rsid w:val="008B7D31"/>
    <w:rsid w:val="008C6E20"/>
    <w:rsid w:val="008F60E3"/>
    <w:rsid w:val="00900AE5"/>
    <w:rsid w:val="00903F05"/>
    <w:rsid w:val="009135F4"/>
    <w:rsid w:val="009251A2"/>
    <w:rsid w:val="00956FAD"/>
    <w:rsid w:val="00970255"/>
    <w:rsid w:val="009738FD"/>
    <w:rsid w:val="00974633"/>
    <w:rsid w:val="00975854"/>
    <w:rsid w:val="00977AB9"/>
    <w:rsid w:val="00994118"/>
    <w:rsid w:val="009A7611"/>
    <w:rsid w:val="009C79AD"/>
    <w:rsid w:val="009D7E36"/>
    <w:rsid w:val="009F1B26"/>
    <w:rsid w:val="00A22795"/>
    <w:rsid w:val="00A31E66"/>
    <w:rsid w:val="00A60045"/>
    <w:rsid w:val="00A86428"/>
    <w:rsid w:val="00AB2757"/>
    <w:rsid w:val="00AD2639"/>
    <w:rsid w:val="00AD6AC6"/>
    <w:rsid w:val="00AE72AF"/>
    <w:rsid w:val="00AF4644"/>
    <w:rsid w:val="00AF63DD"/>
    <w:rsid w:val="00B01009"/>
    <w:rsid w:val="00B20DD1"/>
    <w:rsid w:val="00B21073"/>
    <w:rsid w:val="00B330EE"/>
    <w:rsid w:val="00B33AD1"/>
    <w:rsid w:val="00B37809"/>
    <w:rsid w:val="00B432C8"/>
    <w:rsid w:val="00B444DA"/>
    <w:rsid w:val="00B75744"/>
    <w:rsid w:val="00BB7158"/>
    <w:rsid w:val="00BD2E98"/>
    <w:rsid w:val="00BE4958"/>
    <w:rsid w:val="00BE6B88"/>
    <w:rsid w:val="00C25E35"/>
    <w:rsid w:val="00C3701B"/>
    <w:rsid w:val="00C40946"/>
    <w:rsid w:val="00C44D5E"/>
    <w:rsid w:val="00C47B01"/>
    <w:rsid w:val="00C64068"/>
    <w:rsid w:val="00C67B93"/>
    <w:rsid w:val="00C67E2F"/>
    <w:rsid w:val="00C75757"/>
    <w:rsid w:val="00C82FC0"/>
    <w:rsid w:val="00CA1DB6"/>
    <w:rsid w:val="00CB028C"/>
    <w:rsid w:val="00D32517"/>
    <w:rsid w:val="00D348F9"/>
    <w:rsid w:val="00D51754"/>
    <w:rsid w:val="00D619FE"/>
    <w:rsid w:val="00D62A7F"/>
    <w:rsid w:val="00D64A80"/>
    <w:rsid w:val="00D73E57"/>
    <w:rsid w:val="00DA466B"/>
    <w:rsid w:val="00DB0D18"/>
    <w:rsid w:val="00DB7D18"/>
    <w:rsid w:val="00DD56B8"/>
    <w:rsid w:val="00DE5D31"/>
    <w:rsid w:val="00DF3782"/>
    <w:rsid w:val="00E02091"/>
    <w:rsid w:val="00E13CDE"/>
    <w:rsid w:val="00E42574"/>
    <w:rsid w:val="00E563C9"/>
    <w:rsid w:val="00E66C82"/>
    <w:rsid w:val="00E825E1"/>
    <w:rsid w:val="00EA0509"/>
    <w:rsid w:val="00EA0ECB"/>
    <w:rsid w:val="00EC5B43"/>
    <w:rsid w:val="00ED505B"/>
    <w:rsid w:val="00EE1A89"/>
    <w:rsid w:val="00EE31C6"/>
    <w:rsid w:val="00EF0E41"/>
    <w:rsid w:val="00F54B9A"/>
    <w:rsid w:val="00F55370"/>
    <w:rsid w:val="00F573EC"/>
    <w:rsid w:val="00F6638E"/>
    <w:rsid w:val="00F70410"/>
    <w:rsid w:val="00F80086"/>
    <w:rsid w:val="00F85046"/>
    <w:rsid w:val="00FB1CF7"/>
    <w:rsid w:val="00FD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B4AB3"/>
  <w15:chartTrackingRefBased/>
  <w15:docId w15:val="{BDA7E283-5F2D-481B-BBE0-1F5556D5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  <w:ind w:left="144" w:righ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</w:style>
  <w:style w:type="paragraph" w:styleId="Heading1">
    <w:name w:val="heading 1"/>
    <w:basedOn w:val="Normal"/>
    <w:next w:val="Normal"/>
    <w:unhideWhenUsed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956AAC" w:themeColor="accent5"/>
      <w:sz w:val="28"/>
      <w:szCs w:val="28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40" w:after="10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199BD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4B3259" w:themeColor="accent5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next w:val="ContactInfo"/>
    <w:uiPriority w:val="1"/>
    <w:qFormat/>
    <w:pPr>
      <w:spacing w:before="240" w:after="100"/>
    </w:pPr>
    <w:rPr>
      <w:rFonts w:asciiTheme="majorHAnsi" w:eastAsiaTheme="majorEastAsia" w:hAnsiTheme="majorHAnsi" w:cstheme="majorBidi"/>
      <w:color w:val="956AAC" w:themeColor="accent5"/>
      <w:sz w:val="66"/>
    </w:rPr>
  </w:style>
  <w:style w:type="paragraph" w:customStyle="1" w:styleId="ContactInfo">
    <w:name w:val="Contact Info"/>
    <w:basedOn w:val="Normal"/>
    <w:uiPriority w:val="1"/>
    <w:qFormat/>
    <w:pPr>
      <w:spacing w:before="0" w:after="240" w:line="336" w:lineRule="auto"/>
      <w:contextualSpacing/>
    </w:pPr>
  </w:style>
  <w:style w:type="paragraph" w:customStyle="1" w:styleId="TableSpace">
    <w:name w:val="Table Space"/>
    <w:basedOn w:val="Normal"/>
    <w:next w:val="Normal"/>
    <w:uiPriority w:val="2"/>
    <w:qFormat/>
    <w:pPr>
      <w:spacing w:before="0" w:after="0" w:line="80" w:lineRule="exact"/>
    </w:pPr>
  </w:style>
  <w:style w:type="paragraph" w:customStyle="1" w:styleId="Photo">
    <w:name w:val="Photo"/>
    <w:basedOn w:val="Normal"/>
    <w:uiPriority w:val="2"/>
    <w:qFormat/>
    <w:pPr>
      <w:spacing w:before="0" w:after="360" w:line="240" w:lineRule="auto"/>
      <w:ind w:left="0" w:right="0"/>
      <w:jc w:val="center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199BD0" w:themeColor="accent1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160" w:after="160" w:line="240" w:lineRule="auto"/>
    </w:pPr>
    <w:rPr>
      <w:color w:val="956AAC" w:themeColor="accent5"/>
    </w:rPr>
  </w:style>
  <w:style w:type="character" w:customStyle="1" w:styleId="FooterChar">
    <w:name w:val="Footer Char"/>
    <w:basedOn w:val="DefaultParagraphFont"/>
    <w:link w:val="Footer"/>
    <w:uiPriority w:val="99"/>
    <w:rPr>
      <w:color w:val="956AAC" w:themeColor="accent5"/>
    </w:rPr>
  </w:style>
  <w:style w:type="paragraph" w:styleId="Title">
    <w:name w:val="Title"/>
    <w:basedOn w:val="Normal"/>
    <w:link w:val="TitleChar"/>
    <w:uiPriority w:val="1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paragraph" w:styleId="NoSpacing">
    <w:name w:val="No Spacing"/>
    <w:uiPriority w:val="9"/>
    <w:qFormat/>
    <w:pPr>
      <w:spacing w:before="0" w:after="0" w:line="240" w:lineRule="auto"/>
    </w:pPr>
    <w:rPr>
      <w:color w:val="0D0D0D" w:themeColor="text1" w:themeTint="F2"/>
    </w:r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ewsletterTable">
    <w:name w:val="Newsletter Table"/>
    <w:basedOn w:val="TableNormal"/>
    <w:uiPriority w:val="99"/>
    <w:pPr>
      <w:spacing w:after="0" w:line="240" w:lineRule="auto"/>
    </w:pPr>
    <w:tblPr>
      <w:tblBorders>
        <w:top w:val="single" w:sz="8" w:space="0" w:color="956AAC" w:themeColor="accent5"/>
        <w:bottom w:val="single" w:sz="8" w:space="0" w:color="956AAC" w:themeColor="accent5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FFFFFF" w:themeFill="background1"/>
      </w:tcPr>
    </w:tblStylePr>
    <w:tblStylePr w:type="lastRow">
      <w:tblPr/>
      <w:tcPr>
        <w:shd w:val="clear" w:color="auto" w:fill="FFFFFF" w:themeFill="background1"/>
      </w:tcPr>
    </w:tblStylePr>
  </w:style>
  <w:style w:type="table" w:customStyle="1" w:styleId="NewsletterPhoto">
    <w:name w:val="Newsletter Photo"/>
    <w:basedOn w:val="TableNormal"/>
    <w:uiPriority w:val="99"/>
    <w:pPr>
      <w:spacing w:after="0" w:line="240" w:lineRule="auto"/>
    </w:pPr>
    <w:tblPr>
      <w:jc w:val="center"/>
      <w:tblBorders>
        <w:top w:val="single" w:sz="4" w:space="0" w:color="956AAC" w:themeColor="accent5"/>
        <w:left w:val="single" w:sz="4" w:space="0" w:color="956AAC" w:themeColor="accent5"/>
        <w:bottom w:val="single" w:sz="4" w:space="0" w:color="956AAC" w:themeColor="accent5"/>
        <w:right w:val="single" w:sz="4" w:space="0" w:color="956AAC" w:themeColor="accent5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B3259" w:themeColor="accent5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character" w:styleId="Hyperlink">
    <w:name w:val="Hyperlink"/>
    <w:basedOn w:val="DefaultParagraphFont"/>
    <w:uiPriority w:val="99"/>
    <w:unhideWhenUsed/>
    <w:rsid w:val="001C79F9"/>
    <w:rPr>
      <w:color w:val="199BD0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B7D18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B7D1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B0D99"/>
    <w:rPr>
      <w:color w:val="956AAC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D0B8D"/>
    <w:pPr>
      <w:spacing w:before="0" w:line="240" w:lineRule="auto"/>
    </w:pPr>
    <w:rPr>
      <w:i/>
      <w:iCs/>
      <w:color w:val="0C4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CA1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023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2t.nchaurasia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nchaurasia\AppData\Roaming\Microsoft\Templates\Elementary%20school%20newsletter.dotx" TargetMode="External"/></Relationships>
</file>

<file path=word/theme/theme1.xml><?xml version="1.0" encoding="utf-8"?>
<a:theme xmlns:a="http://schemas.openxmlformats.org/drawingml/2006/main" name="Elementary NEwsletter">
  <a:themeElements>
    <a:clrScheme name="Academic Newsletter">
      <a:dk1>
        <a:sysClr val="windowText" lastClr="000000"/>
      </a:dk1>
      <a:lt1>
        <a:sysClr val="window" lastClr="FFFFFF"/>
      </a:lt1>
      <a:dk2>
        <a:srgbClr val="0C4D68"/>
      </a:dk2>
      <a:lt2>
        <a:srgbClr val="F8EADB"/>
      </a:lt2>
      <a:accent1>
        <a:srgbClr val="199BD0"/>
      </a:accent1>
      <a:accent2>
        <a:srgbClr val="91C73F"/>
      </a:accent2>
      <a:accent3>
        <a:srgbClr val="E76E34"/>
      </a:accent3>
      <a:accent4>
        <a:srgbClr val="EBDB30"/>
      </a:accent4>
      <a:accent5>
        <a:srgbClr val="956AAC"/>
      </a:accent5>
      <a:accent6>
        <a:srgbClr val="E86360"/>
      </a:accent6>
      <a:hlink>
        <a:srgbClr val="199BD0"/>
      </a:hlink>
      <a:folHlink>
        <a:srgbClr val="956AAC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6028BAD-652E-4620-8B17-8908D63208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Elementary school newsletter.dotx</Template>
  <TotalTime>29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Chaurasia, Naresh</dc:creator>
  <cp:keywords/>
  <cp:lastModifiedBy>message4naresh@gmail.com</cp:lastModifiedBy>
  <cp:revision>37</cp:revision>
  <cp:lastPrinted>2018-04-25T14:20:00Z</cp:lastPrinted>
  <dcterms:created xsi:type="dcterms:W3CDTF">2018-04-25T14:14:00Z</dcterms:created>
  <dcterms:modified xsi:type="dcterms:W3CDTF">2018-06-28T12:13:00Z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TC028051399991</vt:lpwstr>
  </property>
</Properties>
</file>